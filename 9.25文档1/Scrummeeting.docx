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33" w:rsidRDefault="00B82333">
      <w:r>
        <w:t>Name</w:t>
      </w:r>
      <w:bookmarkStart w:id="0" w:name="_GoBack"/>
      <w:bookmarkEnd w:id="0"/>
      <w:r>
        <w:rPr>
          <w:rFonts w:hint="eastAsia"/>
        </w:rPr>
        <w:t>：黎怡</w:t>
      </w:r>
    </w:p>
    <w:p w:rsidR="00B82333" w:rsidRDefault="00B82333"/>
    <w:p w:rsidR="00B82333" w:rsidRDefault="00B82333">
      <w:pPr>
        <w:spacing w:line="397" w:lineRule="auto"/>
      </w:pPr>
      <w:r>
        <w:t>1 - What did I accomplished since the last Scrum?</w:t>
      </w:r>
    </w:p>
    <w:p w:rsidR="00B82333" w:rsidRDefault="00B82333">
      <w:r>
        <w:rPr>
          <w:rFonts w:hint="eastAsia"/>
        </w:rPr>
        <w:t>安装了</w:t>
      </w:r>
      <w:r>
        <w:t xml:space="preserve">android studio </w:t>
      </w:r>
      <w:r>
        <w:rPr>
          <w:rFonts w:hint="eastAsia"/>
        </w:rPr>
        <w:t>和</w:t>
      </w:r>
      <w:r>
        <w:t>genymotion</w:t>
      </w:r>
      <w:r>
        <w:rPr>
          <w:rFonts w:hint="eastAsia"/>
        </w:rPr>
        <w:t>等安卓环境</w:t>
      </w:r>
    </w:p>
    <w:p w:rsidR="00B82333" w:rsidRDefault="00B82333"/>
    <w:p w:rsidR="00B82333" w:rsidRDefault="00B82333">
      <w:pPr>
        <w:spacing w:line="331" w:lineRule="auto"/>
      </w:pPr>
      <w:r>
        <w:t>2 - What will I do until the next Scrum?</w:t>
      </w:r>
    </w:p>
    <w:p w:rsidR="00B82333" w:rsidRDefault="00B82333">
      <w:r>
        <w:rPr>
          <w:rFonts w:hint="eastAsia"/>
        </w:rPr>
        <w:t>与</w:t>
      </w:r>
      <w:r>
        <w:t>team</w:t>
      </w:r>
      <w:r>
        <w:rPr>
          <w:rFonts w:hint="eastAsia"/>
        </w:rPr>
        <w:t>一起制作出</w:t>
      </w:r>
      <w:r>
        <w:t>APP</w:t>
      </w:r>
      <w:r>
        <w:rPr>
          <w:rFonts w:hint="eastAsia"/>
        </w:rPr>
        <w:t>主界面</w:t>
      </w:r>
    </w:p>
    <w:p w:rsidR="00B82333" w:rsidRDefault="00B82333"/>
    <w:p w:rsidR="00B82333" w:rsidRPr="0051773E" w:rsidRDefault="00B82333">
      <w:pPr>
        <w:spacing w:line="331" w:lineRule="auto"/>
      </w:pPr>
      <w:r>
        <w:t>3 - What obstacles are impeding my progress?</w:t>
      </w:r>
    </w:p>
    <w:p w:rsidR="00B82333" w:rsidRDefault="00B82333">
      <w:pPr>
        <w:spacing w:line="331" w:lineRule="auto"/>
      </w:pPr>
      <w:r>
        <w:t xml:space="preserve"> </w:t>
      </w:r>
      <w:r>
        <w:rPr>
          <w:rFonts w:hint="eastAsia"/>
        </w:rPr>
        <w:t>不能熟练运用独立的虚拟机；学习时时间分配不当，导致效率低</w:t>
      </w:r>
    </w:p>
    <w:p w:rsidR="00B82333" w:rsidRDefault="00B82333">
      <w:pPr>
        <w:spacing w:line="331" w:lineRule="auto"/>
      </w:pPr>
    </w:p>
    <w:p w:rsidR="00B82333" w:rsidRDefault="00B82333" w:rsidP="00AD37E7">
      <w:r>
        <w:t xml:space="preserve"> Name</w:t>
      </w:r>
      <w:r>
        <w:rPr>
          <w:rFonts w:hint="eastAsia"/>
        </w:rPr>
        <w:t>：徐进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>1 - What did I accomplished since the last Scrum?</w:t>
      </w:r>
    </w:p>
    <w:p w:rsidR="00B82333" w:rsidRDefault="00B82333" w:rsidP="00AD37E7">
      <w:r>
        <w:rPr>
          <w:rFonts w:hint="eastAsia"/>
        </w:rPr>
        <w:t>学习了</w:t>
      </w:r>
      <w:r>
        <w:t xml:space="preserve">Android </w:t>
      </w:r>
      <w:r>
        <w:rPr>
          <w:rFonts w:hint="eastAsia"/>
        </w:rPr>
        <w:t>开发的配置环境及</w:t>
      </w:r>
      <w:r>
        <w:t>APP</w:t>
      </w:r>
      <w:r>
        <w:rPr>
          <w:rFonts w:hint="eastAsia"/>
        </w:rPr>
        <w:t>开发相关知识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B82333" w:rsidP="00AD37E7">
      <w:r>
        <w:rPr>
          <w:rFonts w:hint="eastAsia"/>
        </w:rPr>
        <w:t>与</w:t>
      </w:r>
      <w:r>
        <w:t>team</w:t>
      </w:r>
      <w:r>
        <w:rPr>
          <w:rFonts w:hint="eastAsia"/>
        </w:rPr>
        <w:t>一起制作</w:t>
      </w:r>
      <w:r>
        <w:t>APP</w:t>
      </w:r>
      <w:r>
        <w:rPr>
          <w:rFonts w:hint="eastAsia"/>
        </w:rPr>
        <w:t>主界面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82333" w:rsidP="00AD37E7">
      <w:r>
        <w:rPr>
          <w:rFonts w:hint="eastAsia"/>
        </w:rPr>
        <w:t>在环境的配置上遇到阻碍，如安卓</w:t>
      </w:r>
      <w:r>
        <w:t>SDK</w:t>
      </w:r>
      <w:r>
        <w:rPr>
          <w:rFonts w:hint="eastAsia"/>
        </w:rPr>
        <w:t>无法安装</w:t>
      </w:r>
    </w:p>
    <w:p w:rsidR="00B82333" w:rsidRDefault="00B82333" w:rsidP="00AD37E7"/>
    <w:p w:rsidR="00B82333" w:rsidRDefault="00B82333" w:rsidP="00AD37E7"/>
    <w:p w:rsidR="00B82333" w:rsidRDefault="00B82333" w:rsidP="00AD37E7">
      <w:r>
        <w:t xml:space="preserve"> Name</w:t>
      </w:r>
      <w:r>
        <w:rPr>
          <w:rFonts w:hint="eastAsia"/>
        </w:rPr>
        <w:t>：王念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>1 - What did I accomplished since the last Scrum?</w:t>
      </w:r>
    </w:p>
    <w:p w:rsidR="00B82333" w:rsidRDefault="00B82333" w:rsidP="00AD37E7">
      <w:r>
        <w:rPr>
          <w:rFonts w:hint="eastAsia"/>
        </w:rPr>
        <w:t>了解了安卓开发的入门知识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Pr="00AD37E7" w:rsidRDefault="00B82333" w:rsidP="00AD37E7">
      <w:r>
        <w:rPr>
          <w:rFonts w:hint="eastAsia"/>
        </w:rPr>
        <w:t>寻找开发需要的适合涂色的简易图片，设计游戏界面的总布局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82333" w:rsidP="00AD37E7">
      <w:r>
        <w:rPr>
          <w:rFonts w:hint="eastAsia"/>
        </w:rPr>
        <w:t>没有完全了解自己及组员，很多想法无法实施</w:t>
      </w:r>
    </w:p>
    <w:p w:rsidR="00B82333" w:rsidRDefault="00B82333" w:rsidP="00AD37E7"/>
    <w:p w:rsidR="00B82333" w:rsidRPr="00FA31BE" w:rsidRDefault="00B82333" w:rsidP="00AD37E7"/>
    <w:p w:rsidR="00B82333" w:rsidRDefault="00B82333" w:rsidP="00AD37E7">
      <w:r>
        <w:t>Name</w:t>
      </w:r>
      <w:r>
        <w:rPr>
          <w:rFonts w:hint="eastAsia"/>
        </w:rPr>
        <w:t>：齐越彬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>1 - What did I accomplished since the last Scrum?</w:t>
      </w:r>
    </w:p>
    <w:p w:rsidR="00B82333" w:rsidRDefault="00B82333" w:rsidP="00AD37E7">
      <w:r>
        <w:rPr>
          <w:rFonts w:hint="eastAsia"/>
        </w:rPr>
        <w:t>学习了</w:t>
      </w:r>
      <w:r>
        <w:t>Scrum</w:t>
      </w:r>
      <w:r>
        <w:rPr>
          <w:rFonts w:hint="eastAsia"/>
        </w:rPr>
        <w:t>的相关知识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Pr="00AD37E7" w:rsidRDefault="00B82333" w:rsidP="00AD37E7">
      <w:r>
        <w:rPr>
          <w:rFonts w:hint="eastAsia"/>
        </w:rPr>
        <w:t>编写必要的需求分析、详细设计等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82333" w:rsidP="00AD37E7">
      <w:r>
        <w:rPr>
          <w:rFonts w:hint="eastAsia"/>
        </w:rPr>
        <w:t>感觉课程比较生疏，有点迷茫</w:t>
      </w:r>
    </w:p>
    <w:p w:rsidR="00B82333" w:rsidRDefault="00B82333" w:rsidP="00AD37E7">
      <w:r>
        <w:t>Name</w:t>
      </w:r>
      <w:r>
        <w:rPr>
          <w:rFonts w:hint="eastAsia"/>
        </w:rPr>
        <w:t>：张逸帆</w:t>
      </w:r>
    </w:p>
    <w:p w:rsidR="00B82333" w:rsidRDefault="00B82333" w:rsidP="00AD37E7"/>
    <w:p w:rsidR="00B82333" w:rsidRDefault="00B82333" w:rsidP="00FA31BE">
      <w:pPr>
        <w:spacing w:line="397" w:lineRule="auto"/>
      </w:pPr>
      <w:r>
        <w:t>1 - What did I accomplished since the last Scrum?</w:t>
      </w:r>
    </w:p>
    <w:p w:rsidR="00B82333" w:rsidRDefault="00B82333" w:rsidP="00FA31BE">
      <w:r>
        <w:rPr>
          <w:rFonts w:hint="eastAsia"/>
        </w:rPr>
        <w:t>了解安卓开发与课程流程</w:t>
      </w:r>
    </w:p>
    <w:p w:rsidR="00B82333" w:rsidRDefault="00B82333" w:rsidP="0051773E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B82333" w:rsidP="00AD37E7">
      <w:r>
        <w:rPr>
          <w:rFonts w:hint="eastAsia"/>
        </w:rPr>
        <w:t>与组员沟通并配合，设计</w:t>
      </w:r>
      <w:r>
        <w:t>APP</w:t>
      </w:r>
      <w:r>
        <w:rPr>
          <w:rFonts w:hint="eastAsia"/>
        </w:rPr>
        <w:t>的图标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B82333" w:rsidP="00AD37E7">
      <w:r>
        <w:rPr>
          <w:rFonts w:hint="eastAsia"/>
        </w:rPr>
        <w:t>安卓开发的知识多，自学的时候比较烦躁</w:t>
      </w:r>
    </w:p>
    <w:p w:rsidR="00B82333" w:rsidRPr="00AD37E7" w:rsidRDefault="00B82333"/>
    <w:sectPr w:rsidR="00B82333" w:rsidRPr="00AD37E7" w:rsidSect="00C1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33" w:rsidRDefault="00B82333">
      <w:r>
        <w:separator/>
      </w:r>
    </w:p>
  </w:endnote>
  <w:endnote w:type="continuationSeparator" w:id="0">
    <w:p w:rsidR="00B82333" w:rsidRDefault="00B82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33" w:rsidRDefault="00B82333">
      <w:r>
        <w:separator/>
      </w:r>
    </w:p>
  </w:footnote>
  <w:footnote w:type="continuationSeparator" w:id="0">
    <w:p w:rsidR="00B82333" w:rsidRDefault="00B823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42437"/>
    <w:rsid w:val="00172A27"/>
    <w:rsid w:val="00380732"/>
    <w:rsid w:val="0051773E"/>
    <w:rsid w:val="00AB5F9D"/>
    <w:rsid w:val="00AD37E7"/>
    <w:rsid w:val="00B66279"/>
    <w:rsid w:val="00B82333"/>
    <w:rsid w:val="00C10508"/>
    <w:rsid w:val="00D1054F"/>
    <w:rsid w:val="00FA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BE"/>
    <w:pPr>
      <w:jc w:val="both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1050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1050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1050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1050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1050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1050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73"/>
    <w:rPr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73"/>
    <w:rPr>
      <w:b/>
      <w:bCs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73"/>
    <w:rPr>
      <w:b/>
      <w:b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paragraph" w:customStyle="1" w:styleId="normal0">
    <w:name w:val="normal"/>
    <w:uiPriority w:val="99"/>
    <w:rsid w:val="00C10508"/>
    <w:rPr>
      <w:color w:val="000000"/>
      <w:kern w:val="0"/>
      <w:sz w:val="2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1050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Title">
    <w:name w:val="Title"/>
    <w:basedOn w:val="normal0"/>
    <w:next w:val="normal0"/>
    <w:link w:val="TitleChar"/>
    <w:uiPriority w:val="99"/>
    <w:qFormat/>
    <w:rsid w:val="00C10508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D75573"/>
    <w:rPr>
      <w:rFonts w:asciiTheme="majorHAnsi" w:hAnsiTheme="majorHAnsi" w:cstheme="majorBidi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C10508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AD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5573"/>
    <w:rPr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rsid w:val="00AD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5573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48</TotalTime>
  <Pages>2</Pages>
  <Words>156</Words>
  <Characters>894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xiaofeng</cp:lastModifiedBy>
  <cp:revision>2</cp:revision>
  <dcterms:created xsi:type="dcterms:W3CDTF">2015-09-18T07:12:00Z</dcterms:created>
  <dcterms:modified xsi:type="dcterms:W3CDTF">2015-09-18T09:04:00Z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